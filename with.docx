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135" w:rsidRPr="009863D1" w:rsidRDefault="009863D1" w:rsidP="005C7135">
      <w:pPr>
        <w:ind w:left="6096"/>
      </w:pPr>
      <w:r w:rsidRPr="0077102A">
        <w:t>${</w:t>
      </w:r>
      <w:r w:rsidR="00343EDB">
        <w:rPr>
          <w:lang w:val="en-US"/>
        </w:rPr>
        <w:t>name</w:t>
      </w:r>
      <w:r w:rsidR="00343EDB" w:rsidRPr="0077102A">
        <w:t>1}</w:t>
      </w:r>
    </w:p>
    <w:p w:rsidR="00895EDF" w:rsidRPr="0077102A" w:rsidRDefault="00343EDB" w:rsidP="005C7135">
      <w:pPr>
        <w:ind w:left="6096"/>
      </w:pPr>
      <w:r w:rsidRPr="0077102A">
        <w:t>${</w:t>
      </w:r>
      <w:r>
        <w:rPr>
          <w:lang w:val="en-US"/>
        </w:rPr>
        <w:t>state</w:t>
      </w:r>
      <w:r w:rsidRPr="0077102A">
        <w:t>}</w:t>
      </w:r>
    </w:p>
    <w:p w:rsidR="00895EDF" w:rsidRPr="0077102A" w:rsidRDefault="00343EDB" w:rsidP="00F75E90">
      <w:pPr>
        <w:ind w:left="6096"/>
      </w:pPr>
      <w:bookmarkStart w:id="0" w:name="street"/>
      <w:bookmarkEnd w:id="0"/>
      <w:r w:rsidRPr="0077102A">
        <w:t>${</w:t>
      </w:r>
      <w:r>
        <w:rPr>
          <w:lang w:val="en-US"/>
        </w:rPr>
        <w:t>street</w:t>
      </w:r>
      <w:r w:rsidRPr="0077102A">
        <w:t>}</w:t>
      </w:r>
    </w:p>
    <w:p w:rsidR="003E5804" w:rsidRPr="00B16EA2" w:rsidRDefault="00E93FC4" w:rsidP="00D12988">
      <w:r w:rsidRPr="00B16EA2">
        <w:t xml:space="preserve">                                                                                   </w:t>
      </w:r>
      <w:r w:rsidR="00F6503C" w:rsidRPr="00B16EA2">
        <w:t xml:space="preserve">                                         </w:t>
      </w:r>
      <w:r w:rsidR="00EF65CF" w:rsidRPr="00B16EA2">
        <w:t xml:space="preserve">                                          </w:t>
      </w:r>
    </w:p>
    <w:p w:rsidR="003E5804" w:rsidRPr="00B16EA2" w:rsidRDefault="003E5804" w:rsidP="003E5804"/>
    <w:p w:rsidR="003E5804" w:rsidRPr="00B16EA2" w:rsidRDefault="003E5804" w:rsidP="003E5804"/>
    <w:p w:rsidR="003E5804" w:rsidRPr="00B16EA2" w:rsidRDefault="003E5804" w:rsidP="003E5804"/>
    <w:p w:rsidR="003E5804" w:rsidRPr="00B16EA2" w:rsidRDefault="003E5804" w:rsidP="003E5804"/>
    <w:p w:rsidR="003E5804" w:rsidRPr="00B16EA2" w:rsidRDefault="003E5804" w:rsidP="003E5804"/>
    <w:p w:rsidR="003E5804" w:rsidRPr="00B16EA2" w:rsidRDefault="003E5804" w:rsidP="003E5804"/>
    <w:p w:rsidR="00E062EB" w:rsidRDefault="00E062EB" w:rsidP="003E5804"/>
    <w:p w:rsidR="0077102A" w:rsidRDefault="0077102A" w:rsidP="003E5804"/>
    <w:p w:rsidR="0077102A" w:rsidRDefault="0077102A" w:rsidP="003E5804"/>
    <w:p w:rsidR="0077102A" w:rsidRPr="00B16EA2" w:rsidRDefault="0077102A" w:rsidP="003E5804"/>
    <w:p w:rsidR="008F0879" w:rsidRPr="00B16EA2" w:rsidRDefault="003E5804" w:rsidP="000067BB">
      <w:pPr>
        <w:tabs>
          <w:tab w:val="left" w:pos="284"/>
        </w:tabs>
      </w:pPr>
      <w:r>
        <w:t>Заказчик</w:t>
      </w:r>
      <w:r w:rsidRPr="00B16EA2">
        <w:t xml:space="preserve">: </w:t>
      </w:r>
      <w:bookmarkStart w:id="1" w:name="name2"/>
      <w:bookmarkEnd w:id="1"/>
      <w:r w:rsidR="00343EDB" w:rsidRPr="00B16EA2">
        <w:t>${</w:t>
      </w:r>
      <w:r w:rsidR="00343EDB">
        <w:rPr>
          <w:lang w:val="en-US"/>
        </w:rPr>
        <w:t>name</w:t>
      </w:r>
      <w:r w:rsidR="00B16EA2" w:rsidRPr="0077102A">
        <w:t>1</w:t>
      </w:r>
      <w:r w:rsidR="00343EDB" w:rsidRPr="00B16EA2">
        <w:t>}</w:t>
      </w:r>
    </w:p>
    <w:p w:rsidR="00D12988" w:rsidRPr="00B16EA2" w:rsidRDefault="00343EDB" w:rsidP="00234F65">
      <w:pPr>
        <w:tabs>
          <w:tab w:val="left" w:pos="284"/>
        </w:tabs>
      </w:pPr>
      <w:bookmarkStart w:id="2" w:name="address"/>
      <w:bookmarkEnd w:id="2"/>
      <w:r w:rsidRPr="00B16EA2">
        <w:t>${</w:t>
      </w:r>
      <w:r>
        <w:rPr>
          <w:lang w:val="en-US"/>
        </w:rPr>
        <w:t>address</w:t>
      </w:r>
      <w:r w:rsidRPr="00B16EA2">
        <w:t>1}</w:t>
      </w:r>
    </w:p>
    <w:p w:rsidR="00CA6108" w:rsidRPr="00B16EA2" w:rsidRDefault="00CA6108" w:rsidP="00234F65">
      <w:pPr>
        <w:tabs>
          <w:tab w:val="left" w:pos="284"/>
        </w:tabs>
      </w:pPr>
    </w:p>
    <w:p w:rsidR="003E5804" w:rsidRPr="00C27FCF" w:rsidRDefault="003E5804" w:rsidP="00234F65">
      <w:pPr>
        <w:tabs>
          <w:tab w:val="left" w:pos="284"/>
          <w:tab w:val="left" w:pos="3480"/>
        </w:tabs>
        <w:jc w:val="center"/>
        <w:rPr>
          <w:b/>
        </w:rPr>
      </w:pPr>
      <w:r w:rsidRPr="00C27FCF">
        <w:rPr>
          <w:b/>
        </w:rPr>
        <w:t>Технические условия</w:t>
      </w:r>
    </w:p>
    <w:p w:rsidR="00825BBC" w:rsidRDefault="003E5804" w:rsidP="00234F65">
      <w:pPr>
        <w:tabs>
          <w:tab w:val="left" w:pos="284"/>
          <w:tab w:val="left" w:pos="3480"/>
        </w:tabs>
        <w:jc w:val="center"/>
        <w:rPr>
          <w:b/>
        </w:rPr>
      </w:pPr>
      <w:r w:rsidRPr="00C27FCF">
        <w:rPr>
          <w:b/>
        </w:rPr>
        <w:t xml:space="preserve">на отвод ливневых вод от </w:t>
      </w:r>
      <w:r w:rsidR="00D12988">
        <w:rPr>
          <w:b/>
        </w:rPr>
        <w:t>зем</w:t>
      </w:r>
      <w:r w:rsidR="000F1559">
        <w:rPr>
          <w:b/>
        </w:rPr>
        <w:t>ельно</w:t>
      </w:r>
      <w:r w:rsidR="00D12988">
        <w:rPr>
          <w:b/>
        </w:rPr>
        <w:t>го</w:t>
      </w:r>
      <w:r w:rsidR="000F1559">
        <w:rPr>
          <w:b/>
        </w:rPr>
        <w:t xml:space="preserve"> участк</w:t>
      </w:r>
      <w:r w:rsidR="00D12988">
        <w:rPr>
          <w:b/>
        </w:rPr>
        <w:t>а, расположенного</w:t>
      </w:r>
      <w:r w:rsidRPr="00C27FCF">
        <w:rPr>
          <w:b/>
        </w:rPr>
        <w:t xml:space="preserve"> по адресу: </w:t>
      </w:r>
    </w:p>
    <w:p w:rsidR="003E5804" w:rsidRPr="00C27FCF" w:rsidRDefault="00343EDB" w:rsidP="00234F65">
      <w:pPr>
        <w:tabs>
          <w:tab w:val="left" w:pos="284"/>
          <w:tab w:val="left" w:pos="3480"/>
        </w:tabs>
        <w:jc w:val="center"/>
        <w:rPr>
          <w:b/>
        </w:rPr>
      </w:pPr>
      <w:bookmarkStart w:id="3" w:name="address1"/>
      <w:bookmarkEnd w:id="3"/>
      <w:r w:rsidRPr="00B16EA2">
        <w:rPr>
          <w:b/>
        </w:rPr>
        <w:t>${</w:t>
      </w:r>
      <w:r w:rsidR="00895EDF">
        <w:rPr>
          <w:b/>
          <w:lang w:val="en-US"/>
        </w:rPr>
        <w:t>address</w:t>
      </w:r>
      <w:r w:rsidR="00895EDF" w:rsidRPr="009863D1">
        <w:rPr>
          <w:b/>
        </w:rPr>
        <w:t>2</w:t>
      </w:r>
      <w:r w:rsidRPr="00B16EA2">
        <w:rPr>
          <w:b/>
        </w:rPr>
        <w:t>}</w:t>
      </w:r>
      <w:r w:rsidR="00696B49">
        <w:rPr>
          <w:b/>
        </w:rPr>
        <w:t>.</w:t>
      </w:r>
    </w:p>
    <w:p w:rsidR="003E5804" w:rsidRPr="00BF38AB" w:rsidRDefault="003E5804" w:rsidP="00D05DBB">
      <w:pPr>
        <w:tabs>
          <w:tab w:val="left" w:pos="284"/>
          <w:tab w:val="left" w:pos="3480"/>
        </w:tabs>
        <w:jc w:val="center"/>
        <w:rPr>
          <w:b/>
        </w:rPr>
      </w:pPr>
      <w:r w:rsidRPr="00C27FCF">
        <w:rPr>
          <w:b/>
        </w:rPr>
        <w:t>Кадастровый (или условный) номер:</w:t>
      </w:r>
      <w:r w:rsidR="00B86A31" w:rsidRPr="007539CB">
        <w:rPr>
          <w:b/>
        </w:rPr>
        <w:t xml:space="preserve"> </w:t>
      </w:r>
      <w:r w:rsidR="007539CB">
        <w:rPr>
          <w:b/>
        </w:rPr>
        <w:t>23</w:t>
      </w:r>
      <w:r w:rsidR="007539CB" w:rsidRPr="00C0731E">
        <w:rPr>
          <w:b/>
        </w:rPr>
        <w:t>:47:</w:t>
      </w:r>
      <w:bookmarkStart w:id="4" w:name="nKad"/>
      <w:bookmarkEnd w:id="4"/>
      <w:r w:rsidR="00343EDB" w:rsidRPr="00B16EA2">
        <w:rPr>
          <w:b/>
        </w:rPr>
        <w:t>${</w:t>
      </w:r>
      <w:proofErr w:type="spellStart"/>
      <w:r w:rsidR="00895EDF">
        <w:rPr>
          <w:b/>
          <w:lang w:val="en-US"/>
        </w:rPr>
        <w:t>kadastr</w:t>
      </w:r>
      <w:proofErr w:type="spellEnd"/>
      <w:r w:rsidR="00343EDB" w:rsidRPr="00B16EA2">
        <w:rPr>
          <w:b/>
        </w:rPr>
        <w:t>}</w:t>
      </w:r>
      <w:r w:rsidR="00E062EB">
        <w:rPr>
          <w:b/>
        </w:rPr>
        <w:t>.</w:t>
      </w:r>
    </w:p>
    <w:p w:rsidR="002636F8" w:rsidRDefault="002636F8" w:rsidP="00234F65">
      <w:pPr>
        <w:tabs>
          <w:tab w:val="left" w:pos="284"/>
          <w:tab w:val="left" w:pos="3480"/>
        </w:tabs>
        <w:jc w:val="both"/>
      </w:pPr>
    </w:p>
    <w:p w:rsidR="00020153" w:rsidRDefault="00C84301" w:rsidP="008F0879">
      <w:pPr>
        <w:pStyle w:val="a3"/>
        <w:numPr>
          <w:ilvl w:val="0"/>
          <w:numId w:val="2"/>
        </w:numPr>
        <w:tabs>
          <w:tab w:val="left" w:pos="284"/>
          <w:tab w:val="left" w:pos="360"/>
        </w:tabs>
        <w:ind w:left="0" w:firstLine="0"/>
        <w:jc w:val="both"/>
      </w:pPr>
      <w:r>
        <w:t>Разработать проект отвода ливневых вод от земельного участка.</w:t>
      </w:r>
      <w:r w:rsidR="00DD671C">
        <w:t xml:space="preserve"> </w:t>
      </w:r>
      <w:r w:rsidR="00020153">
        <w:t>Проектом предусмотреть строительство системы ливнеотведения в границах земельного участка с устройством очистных сооружений для сбора поверхностных вод. Сброс выполнить</w:t>
      </w:r>
      <w:proofErr w:type="gramStart"/>
      <w:r w:rsidR="00020153">
        <w:t xml:space="preserve"> .</w:t>
      </w:r>
      <w:proofErr w:type="gramEnd"/>
      <w:r w:rsidR="00020153">
        <w:t xml:space="preserve"> Точку сброса определить при проектировании.</w:t>
      </w:r>
    </w:p>
    <w:p w:rsidR="008F0879" w:rsidRDefault="00C84301" w:rsidP="008F0879">
      <w:pPr>
        <w:pStyle w:val="a3"/>
        <w:numPr>
          <w:ilvl w:val="0"/>
          <w:numId w:val="2"/>
        </w:numPr>
        <w:tabs>
          <w:tab w:val="left" w:pos="284"/>
          <w:tab w:val="left" w:pos="360"/>
        </w:tabs>
        <w:ind w:left="0" w:firstLine="0"/>
        <w:jc w:val="both"/>
      </w:pPr>
      <w:r>
        <w:t>При сбросе ливневых вод исключить возможность подтопления соседних земельных участков.</w:t>
      </w:r>
    </w:p>
    <w:p w:rsidR="00C84301" w:rsidRDefault="00C84301" w:rsidP="00C84301">
      <w:pPr>
        <w:pStyle w:val="a3"/>
        <w:numPr>
          <w:ilvl w:val="0"/>
          <w:numId w:val="2"/>
        </w:numPr>
        <w:tabs>
          <w:tab w:val="left" w:pos="284"/>
          <w:tab w:val="left" w:pos="360"/>
        </w:tabs>
        <w:ind w:left="0" w:firstLine="0"/>
        <w:jc w:val="both"/>
      </w:pPr>
      <w:r>
        <w:t>Согласовать проект с МКУ «Управление гидротехнических сооружений и систем ливнеотведения».</w:t>
      </w:r>
    </w:p>
    <w:p w:rsidR="00C84301" w:rsidRDefault="00C84301" w:rsidP="00C84301">
      <w:pPr>
        <w:pStyle w:val="a3"/>
        <w:numPr>
          <w:ilvl w:val="0"/>
          <w:numId w:val="2"/>
        </w:numPr>
        <w:tabs>
          <w:tab w:val="left" w:pos="284"/>
          <w:tab w:val="left" w:pos="360"/>
        </w:tabs>
        <w:ind w:left="0" w:firstLine="0"/>
        <w:jc w:val="both"/>
      </w:pPr>
      <w:r>
        <w:t>Срок действия технических условий три года от даты выдачи.</w:t>
      </w:r>
    </w:p>
    <w:p w:rsidR="003E5804" w:rsidRDefault="003E5804" w:rsidP="004D727C">
      <w:pPr>
        <w:tabs>
          <w:tab w:val="left" w:pos="284"/>
        </w:tabs>
      </w:pPr>
    </w:p>
    <w:p w:rsidR="00C75F67" w:rsidRDefault="00C75F67" w:rsidP="00234F65">
      <w:pPr>
        <w:tabs>
          <w:tab w:val="left" w:pos="284"/>
        </w:tabs>
      </w:pPr>
    </w:p>
    <w:p w:rsidR="004F7CCA" w:rsidRPr="007F11A1" w:rsidRDefault="004F7CCA" w:rsidP="004F7CCA">
      <w:pPr>
        <w:tabs>
          <w:tab w:val="left" w:pos="284"/>
        </w:tabs>
      </w:pPr>
      <w:r>
        <w:t>З</w:t>
      </w:r>
      <w:r w:rsidRPr="007F11A1">
        <w:t>аместител</w:t>
      </w:r>
      <w:r>
        <w:t>ь</w:t>
      </w:r>
      <w:r w:rsidRPr="007F11A1">
        <w:t xml:space="preserve"> главы </w:t>
      </w:r>
    </w:p>
    <w:p w:rsidR="004F7CCA" w:rsidRPr="007F11A1" w:rsidRDefault="004F7CCA" w:rsidP="004F7CCA">
      <w:pPr>
        <w:tabs>
          <w:tab w:val="left" w:pos="284"/>
        </w:tabs>
      </w:pPr>
      <w:r w:rsidRPr="007F11A1">
        <w:t>муниципального образования</w:t>
      </w:r>
    </w:p>
    <w:p w:rsidR="004F7CCA" w:rsidRPr="007F11A1" w:rsidRDefault="00DD671C" w:rsidP="004F7CCA">
      <w:pPr>
        <w:tabs>
          <w:tab w:val="left" w:pos="284"/>
        </w:tabs>
      </w:pPr>
      <w:r>
        <w:t xml:space="preserve">город Новороссийск                              </w:t>
      </w:r>
      <w:r w:rsidR="004F7CCA" w:rsidRPr="007F11A1">
        <w:t xml:space="preserve">            </w:t>
      </w:r>
      <w:r w:rsidR="006C2962">
        <w:t xml:space="preserve">                               Р</w:t>
      </w:r>
      <w:r w:rsidR="004F7CCA" w:rsidRPr="007F11A1">
        <w:t>.</w:t>
      </w:r>
      <w:r w:rsidR="006C2962">
        <w:t>А</w:t>
      </w:r>
      <w:r w:rsidR="004F7CCA" w:rsidRPr="007F11A1">
        <w:t>.</w:t>
      </w:r>
      <w:r w:rsidR="006C2962">
        <w:t xml:space="preserve"> </w:t>
      </w:r>
      <w:proofErr w:type="spellStart"/>
      <w:r w:rsidR="006C2962">
        <w:t>Гиваргизов</w:t>
      </w:r>
      <w:proofErr w:type="spellEnd"/>
    </w:p>
    <w:p w:rsidR="00CD4E94" w:rsidRDefault="00CD4E94" w:rsidP="00234F65">
      <w:pPr>
        <w:tabs>
          <w:tab w:val="left" w:pos="284"/>
        </w:tabs>
        <w:rPr>
          <w:rFonts w:ascii="Calibri" w:hAnsi="Calibri"/>
        </w:rPr>
      </w:pPr>
    </w:p>
    <w:p w:rsidR="006C2962" w:rsidRDefault="006C2962" w:rsidP="00234F65">
      <w:pPr>
        <w:tabs>
          <w:tab w:val="left" w:pos="284"/>
        </w:tabs>
        <w:rPr>
          <w:rFonts w:ascii="Calibri" w:hAnsi="Calibri"/>
        </w:rPr>
      </w:pPr>
    </w:p>
    <w:p w:rsidR="006C2962" w:rsidRDefault="006C2962" w:rsidP="00234F65">
      <w:pPr>
        <w:tabs>
          <w:tab w:val="left" w:pos="284"/>
        </w:tabs>
        <w:rPr>
          <w:rFonts w:ascii="Calibri" w:hAnsi="Calibri"/>
        </w:rPr>
      </w:pPr>
    </w:p>
    <w:p w:rsidR="00DD671C" w:rsidRDefault="00DD671C" w:rsidP="00234F65">
      <w:pPr>
        <w:tabs>
          <w:tab w:val="left" w:pos="284"/>
        </w:tabs>
        <w:rPr>
          <w:rFonts w:ascii="Calibri" w:hAnsi="Calibri"/>
        </w:rPr>
      </w:pPr>
    </w:p>
    <w:p w:rsidR="00DD671C" w:rsidRDefault="00DD671C" w:rsidP="00234F65">
      <w:pPr>
        <w:tabs>
          <w:tab w:val="left" w:pos="284"/>
        </w:tabs>
        <w:rPr>
          <w:rFonts w:ascii="Calibri" w:hAnsi="Calibri"/>
        </w:rPr>
      </w:pPr>
    </w:p>
    <w:p w:rsidR="00C16142" w:rsidRDefault="00C16142" w:rsidP="00234F65">
      <w:pPr>
        <w:tabs>
          <w:tab w:val="left" w:pos="284"/>
        </w:tabs>
        <w:rPr>
          <w:rFonts w:ascii="Calibri" w:hAnsi="Calibri"/>
        </w:rPr>
      </w:pPr>
    </w:p>
    <w:p w:rsidR="003E5804" w:rsidRDefault="004F7CCA" w:rsidP="00234F65">
      <w:pPr>
        <w:tabs>
          <w:tab w:val="left" w:pos="284"/>
        </w:tabs>
      </w:pPr>
      <w:r>
        <w:t>И</w:t>
      </w:r>
      <w:r w:rsidR="002E49C4">
        <w:t>.</w:t>
      </w:r>
      <w:r>
        <w:t>Л</w:t>
      </w:r>
      <w:r w:rsidR="00234F65">
        <w:t xml:space="preserve">. </w:t>
      </w:r>
      <w:r>
        <w:t>Оганесян</w:t>
      </w:r>
    </w:p>
    <w:p w:rsidR="00234F65" w:rsidRPr="008F7334" w:rsidRDefault="00B3718A" w:rsidP="00234F65">
      <w:pPr>
        <w:tabs>
          <w:tab w:val="left" w:pos="284"/>
        </w:tabs>
      </w:pPr>
      <w:r>
        <w:t>26-56-17</w:t>
      </w:r>
    </w:p>
    <w:sectPr w:rsidR="00234F65" w:rsidRPr="008F7334" w:rsidSect="000067BB">
      <w:pgSz w:w="11906" w:h="16838"/>
      <w:pgMar w:top="1134" w:right="424" w:bottom="1135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358BF"/>
    <w:multiLevelType w:val="hybridMultilevel"/>
    <w:tmpl w:val="8A4882DC"/>
    <w:lvl w:ilvl="0" w:tplc="BA60ABB4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40345B0F"/>
    <w:multiLevelType w:val="hybridMultilevel"/>
    <w:tmpl w:val="C0ECC2FE"/>
    <w:lvl w:ilvl="0" w:tplc="7098D97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compat/>
  <w:rsids>
    <w:rsidRoot w:val="000067BB"/>
    <w:rsid w:val="0000169B"/>
    <w:rsid w:val="000067BB"/>
    <w:rsid w:val="00020153"/>
    <w:rsid w:val="00026B43"/>
    <w:rsid w:val="00065286"/>
    <w:rsid w:val="000706DF"/>
    <w:rsid w:val="00082A78"/>
    <w:rsid w:val="000860D1"/>
    <w:rsid w:val="00091374"/>
    <w:rsid w:val="00093E78"/>
    <w:rsid w:val="000941C0"/>
    <w:rsid w:val="00097BFE"/>
    <w:rsid w:val="000F0870"/>
    <w:rsid w:val="000F1559"/>
    <w:rsid w:val="001168D8"/>
    <w:rsid w:val="00124F86"/>
    <w:rsid w:val="00125AA9"/>
    <w:rsid w:val="00177A98"/>
    <w:rsid w:val="001979DE"/>
    <w:rsid w:val="001B148C"/>
    <w:rsid w:val="001B38FB"/>
    <w:rsid w:val="001C459E"/>
    <w:rsid w:val="001E462C"/>
    <w:rsid w:val="001F0E15"/>
    <w:rsid w:val="00201664"/>
    <w:rsid w:val="002139AE"/>
    <w:rsid w:val="00217942"/>
    <w:rsid w:val="00234F65"/>
    <w:rsid w:val="00251590"/>
    <w:rsid w:val="00251C52"/>
    <w:rsid w:val="00256416"/>
    <w:rsid w:val="002636F8"/>
    <w:rsid w:val="00273D1A"/>
    <w:rsid w:val="00284D68"/>
    <w:rsid w:val="00290EF7"/>
    <w:rsid w:val="00293327"/>
    <w:rsid w:val="00294B5E"/>
    <w:rsid w:val="002962AF"/>
    <w:rsid w:val="002A079A"/>
    <w:rsid w:val="002A2A44"/>
    <w:rsid w:val="002C3E83"/>
    <w:rsid w:val="002C490C"/>
    <w:rsid w:val="002D00E5"/>
    <w:rsid w:val="002D2002"/>
    <w:rsid w:val="002D2804"/>
    <w:rsid w:val="002D60A9"/>
    <w:rsid w:val="002E2716"/>
    <w:rsid w:val="002E49C4"/>
    <w:rsid w:val="002E78F0"/>
    <w:rsid w:val="002F2EB3"/>
    <w:rsid w:val="002F7C05"/>
    <w:rsid w:val="003156E9"/>
    <w:rsid w:val="00320178"/>
    <w:rsid w:val="0032347F"/>
    <w:rsid w:val="00343EDB"/>
    <w:rsid w:val="00356AAD"/>
    <w:rsid w:val="00360634"/>
    <w:rsid w:val="003651C6"/>
    <w:rsid w:val="00391B8B"/>
    <w:rsid w:val="00397AC6"/>
    <w:rsid w:val="003A0C69"/>
    <w:rsid w:val="003A3785"/>
    <w:rsid w:val="003B1D69"/>
    <w:rsid w:val="003C02E9"/>
    <w:rsid w:val="003D3907"/>
    <w:rsid w:val="003E328B"/>
    <w:rsid w:val="003E5804"/>
    <w:rsid w:val="003F38F8"/>
    <w:rsid w:val="003F3F7E"/>
    <w:rsid w:val="00402944"/>
    <w:rsid w:val="00403289"/>
    <w:rsid w:val="00412DBA"/>
    <w:rsid w:val="0041644A"/>
    <w:rsid w:val="004250AC"/>
    <w:rsid w:val="00440684"/>
    <w:rsid w:val="00446BA6"/>
    <w:rsid w:val="00454732"/>
    <w:rsid w:val="00454FBE"/>
    <w:rsid w:val="00490A14"/>
    <w:rsid w:val="004963D4"/>
    <w:rsid w:val="004A4D8E"/>
    <w:rsid w:val="004B3CBB"/>
    <w:rsid w:val="004C1DA8"/>
    <w:rsid w:val="004C2639"/>
    <w:rsid w:val="004C3832"/>
    <w:rsid w:val="004D0D2B"/>
    <w:rsid w:val="004D2934"/>
    <w:rsid w:val="004D727C"/>
    <w:rsid w:val="004E0188"/>
    <w:rsid w:val="004E21E2"/>
    <w:rsid w:val="004F543F"/>
    <w:rsid w:val="004F7CCA"/>
    <w:rsid w:val="00507CE0"/>
    <w:rsid w:val="00512F1C"/>
    <w:rsid w:val="00516903"/>
    <w:rsid w:val="0052260A"/>
    <w:rsid w:val="00522741"/>
    <w:rsid w:val="00525A55"/>
    <w:rsid w:val="00525F99"/>
    <w:rsid w:val="00543755"/>
    <w:rsid w:val="00543D54"/>
    <w:rsid w:val="0054468D"/>
    <w:rsid w:val="00553CD4"/>
    <w:rsid w:val="00560BE9"/>
    <w:rsid w:val="00566E54"/>
    <w:rsid w:val="0058391B"/>
    <w:rsid w:val="00584AFA"/>
    <w:rsid w:val="00584D4A"/>
    <w:rsid w:val="005933DE"/>
    <w:rsid w:val="00593DA5"/>
    <w:rsid w:val="005B7346"/>
    <w:rsid w:val="005C6772"/>
    <w:rsid w:val="005C7135"/>
    <w:rsid w:val="005D0867"/>
    <w:rsid w:val="005D431E"/>
    <w:rsid w:val="00604837"/>
    <w:rsid w:val="00633129"/>
    <w:rsid w:val="00634FD9"/>
    <w:rsid w:val="006512BC"/>
    <w:rsid w:val="006620D7"/>
    <w:rsid w:val="006672E6"/>
    <w:rsid w:val="00667633"/>
    <w:rsid w:val="0067758A"/>
    <w:rsid w:val="00696B49"/>
    <w:rsid w:val="006B1FDC"/>
    <w:rsid w:val="006B5365"/>
    <w:rsid w:val="006B61D4"/>
    <w:rsid w:val="006C08B8"/>
    <w:rsid w:val="006C2962"/>
    <w:rsid w:val="006D0636"/>
    <w:rsid w:val="006D7CFC"/>
    <w:rsid w:val="006E0DB3"/>
    <w:rsid w:val="006E66E6"/>
    <w:rsid w:val="00702D08"/>
    <w:rsid w:val="00705E89"/>
    <w:rsid w:val="00706327"/>
    <w:rsid w:val="0071108D"/>
    <w:rsid w:val="007168BF"/>
    <w:rsid w:val="00720E54"/>
    <w:rsid w:val="0073743D"/>
    <w:rsid w:val="00743DAD"/>
    <w:rsid w:val="00746DC6"/>
    <w:rsid w:val="007539CB"/>
    <w:rsid w:val="00763F9D"/>
    <w:rsid w:val="007668C4"/>
    <w:rsid w:val="007673D0"/>
    <w:rsid w:val="0077102A"/>
    <w:rsid w:val="00776F23"/>
    <w:rsid w:val="007803A7"/>
    <w:rsid w:val="00781280"/>
    <w:rsid w:val="007834B9"/>
    <w:rsid w:val="007A4774"/>
    <w:rsid w:val="007A56FA"/>
    <w:rsid w:val="007C2C2E"/>
    <w:rsid w:val="007E0248"/>
    <w:rsid w:val="007E28FD"/>
    <w:rsid w:val="007F03CB"/>
    <w:rsid w:val="007F0C45"/>
    <w:rsid w:val="0080313E"/>
    <w:rsid w:val="008053E8"/>
    <w:rsid w:val="0081635D"/>
    <w:rsid w:val="00825BBC"/>
    <w:rsid w:val="00826EAE"/>
    <w:rsid w:val="00835096"/>
    <w:rsid w:val="008420CB"/>
    <w:rsid w:val="00845E00"/>
    <w:rsid w:val="00854ED8"/>
    <w:rsid w:val="00861140"/>
    <w:rsid w:val="00863C3B"/>
    <w:rsid w:val="00887A2B"/>
    <w:rsid w:val="008906AB"/>
    <w:rsid w:val="00892A9E"/>
    <w:rsid w:val="00895EDF"/>
    <w:rsid w:val="008A30AC"/>
    <w:rsid w:val="008A4CC7"/>
    <w:rsid w:val="008C22BD"/>
    <w:rsid w:val="008E0327"/>
    <w:rsid w:val="008E1DAC"/>
    <w:rsid w:val="008E4468"/>
    <w:rsid w:val="008E7B70"/>
    <w:rsid w:val="008F0879"/>
    <w:rsid w:val="008F7334"/>
    <w:rsid w:val="0092153E"/>
    <w:rsid w:val="00923FDD"/>
    <w:rsid w:val="00925D76"/>
    <w:rsid w:val="00934CB7"/>
    <w:rsid w:val="0093543B"/>
    <w:rsid w:val="0095229D"/>
    <w:rsid w:val="00981D1B"/>
    <w:rsid w:val="00982218"/>
    <w:rsid w:val="00985FB5"/>
    <w:rsid w:val="00986246"/>
    <w:rsid w:val="009863D1"/>
    <w:rsid w:val="00986BEA"/>
    <w:rsid w:val="009B2018"/>
    <w:rsid w:val="009C1929"/>
    <w:rsid w:val="009E3F73"/>
    <w:rsid w:val="009F1620"/>
    <w:rsid w:val="00A16826"/>
    <w:rsid w:val="00A26550"/>
    <w:rsid w:val="00A531C9"/>
    <w:rsid w:val="00A53C58"/>
    <w:rsid w:val="00A61267"/>
    <w:rsid w:val="00A8532E"/>
    <w:rsid w:val="00A965F2"/>
    <w:rsid w:val="00AB14FD"/>
    <w:rsid w:val="00AC51C1"/>
    <w:rsid w:val="00AC59FF"/>
    <w:rsid w:val="00AF7887"/>
    <w:rsid w:val="00B01C07"/>
    <w:rsid w:val="00B110A1"/>
    <w:rsid w:val="00B15995"/>
    <w:rsid w:val="00B16EA2"/>
    <w:rsid w:val="00B2742C"/>
    <w:rsid w:val="00B361B1"/>
    <w:rsid w:val="00B3718A"/>
    <w:rsid w:val="00B4278E"/>
    <w:rsid w:val="00B53186"/>
    <w:rsid w:val="00B535F3"/>
    <w:rsid w:val="00B541BE"/>
    <w:rsid w:val="00B82903"/>
    <w:rsid w:val="00B82CB6"/>
    <w:rsid w:val="00B86A31"/>
    <w:rsid w:val="00BB46DC"/>
    <w:rsid w:val="00BB64CB"/>
    <w:rsid w:val="00BC0304"/>
    <w:rsid w:val="00BC65EE"/>
    <w:rsid w:val="00BD5A5F"/>
    <w:rsid w:val="00BD6C18"/>
    <w:rsid w:val="00BF38AB"/>
    <w:rsid w:val="00C05663"/>
    <w:rsid w:val="00C0731E"/>
    <w:rsid w:val="00C13B6A"/>
    <w:rsid w:val="00C16142"/>
    <w:rsid w:val="00C22E71"/>
    <w:rsid w:val="00C2316C"/>
    <w:rsid w:val="00C23334"/>
    <w:rsid w:val="00C358C2"/>
    <w:rsid w:val="00C36D35"/>
    <w:rsid w:val="00C42B09"/>
    <w:rsid w:val="00C47DB8"/>
    <w:rsid w:val="00C57B67"/>
    <w:rsid w:val="00C63236"/>
    <w:rsid w:val="00C65F1B"/>
    <w:rsid w:val="00C7090B"/>
    <w:rsid w:val="00C71A86"/>
    <w:rsid w:val="00C75F67"/>
    <w:rsid w:val="00C84301"/>
    <w:rsid w:val="00C9284E"/>
    <w:rsid w:val="00CA0234"/>
    <w:rsid w:val="00CA154A"/>
    <w:rsid w:val="00CA6108"/>
    <w:rsid w:val="00CB2AC3"/>
    <w:rsid w:val="00CB3B04"/>
    <w:rsid w:val="00CD0DA5"/>
    <w:rsid w:val="00CD29C6"/>
    <w:rsid w:val="00CD4E94"/>
    <w:rsid w:val="00CE2995"/>
    <w:rsid w:val="00CF66C4"/>
    <w:rsid w:val="00D05DBB"/>
    <w:rsid w:val="00D12988"/>
    <w:rsid w:val="00D13C71"/>
    <w:rsid w:val="00D14BFF"/>
    <w:rsid w:val="00D17690"/>
    <w:rsid w:val="00D22174"/>
    <w:rsid w:val="00D26759"/>
    <w:rsid w:val="00D47D30"/>
    <w:rsid w:val="00D53A9F"/>
    <w:rsid w:val="00D53BBB"/>
    <w:rsid w:val="00D570E7"/>
    <w:rsid w:val="00D7068E"/>
    <w:rsid w:val="00D92E86"/>
    <w:rsid w:val="00DA545F"/>
    <w:rsid w:val="00DD124B"/>
    <w:rsid w:val="00DD4B3A"/>
    <w:rsid w:val="00DD671C"/>
    <w:rsid w:val="00DD7F43"/>
    <w:rsid w:val="00DE0379"/>
    <w:rsid w:val="00DE4D6B"/>
    <w:rsid w:val="00DF4DEC"/>
    <w:rsid w:val="00E062EB"/>
    <w:rsid w:val="00E32090"/>
    <w:rsid w:val="00E43E76"/>
    <w:rsid w:val="00E464A4"/>
    <w:rsid w:val="00E46D37"/>
    <w:rsid w:val="00E50FD1"/>
    <w:rsid w:val="00E61A09"/>
    <w:rsid w:val="00E77AF5"/>
    <w:rsid w:val="00E80957"/>
    <w:rsid w:val="00E93FC4"/>
    <w:rsid w:val="00EA2320"/>
    <w:rsid w:val="00EB1DA1"/>
    <w:rsid w:val="00EB21FF"/>
    <w:rsid w:val="00EB3487"/>
    <w:rsid w:val="00EB495B"/>
    <w:rsid w:val="00EC2FCA"/>
    <w:rsid w:val="00ED3C1C"/>
    <w:rsid w:val="00ED556B"/>
    <w:rsid w:val="00EE26E5"/>
    <w:rsid w:val="00EF1EF2"/>
    <w:rsid w:val="00EF3F73"/>
    <w:rsid w:val="00EF65CF"/>
    <w:rsid w:val="00F22551"/>
    <w:rsid w:val="00F27C64"/>
    <w:rsid w:val="00F3501D"/>
    <w:rsid w:val="00F46D19"/>
    <w:rsid w:val="00F52EB4"/>
    <w:rsid w:val="00F573C3"/>
    <w:rsid w:val="00F62FED"/>
    <w:rsid w:val="00F6503C"/>
    <w:rsid w:val="00F75E90"/>
    <w:rsid w:val="00F76ACB"/>
    <w:rsid w:val="00FA2183"/>
    <w:rsid w:val="00FA2BF6"/>
    <w:rsid w:val="00FA5D3C"/>
    <w:rsid w:val="00FA6AA7"/>
    <w:rsid w:val="00FA7924"/>
    <w:rsid w:val="00FD0579"/>
    <w:rsid w:val="00FF0495"/>
    <w:rsid w:val="00FF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80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59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599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8;&#1077;&#1093;&#1085;&#1080;&#1095;&#1077;&#1089;&#1082;&#1080;&#1077;%20&#1091;&#1089;&#1083;&#1086;&#1074;&#1080;&#1103;\wProj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A13026-211B-48A5-8461-35114E87D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wProj</Template>
  <TotalTime>59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2017-04-28T13:00:00Z</cp:lastPrinted>
  <dcterms:created xsi:type="dcterms:W3CDTF">2018-01-24T11:05:00Z</dcterms:created>
  <dcterms:modified xsi:type="dcterms:W3CDTF">2018-01-24T13:12:00Z</dcterms:modified>
</cp:coreProperties>
</file>